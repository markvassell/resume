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A39CC1" w14:textId="77777777" w:rsidR="00F015DE" w:rsidRDefault="000201D0" w:rsidP="006F1394">
      <w:pPr>
        <w:pStyle w:val="Heading1"/>
        <w:ind w:left="0" w:firstLine="0"/>
      </w:pPr>
      <w:r>
        <w:t>Objective</w:t>
      </w:r>
    </w:p>
    <w:sdt>
      <w:sdtPr>
        <w:id w:val="9459735"/>
        <w:placeholder>
          <w:docPart w:val="77657D34267C74409EC056E6C9D31B23"/>
        </w:placeholder>
      </w:sdtPr>
      <w:sdtEndPr/>
      <w:sdtContent>
        <w:p w14:paraId="21C17C38" w14:textId="4CF0340E" w:rsidR="00F015DE" w:rsidRDefault="00093275">
          <w:pPr>
            <w:pStyle w:val="BodyText"/>
          </w:pPr>
          <w:r>
            <w:t>My overall objective is to gain knowledge</w:t>
          </w:r>
          <w:r w:rsidR="00442299">
            <w:t>, expand my horizon</w:t>
          </w:r>
          <w:r w:rsidR="00211C4D">
            <w:t>, and</w:t>
          </w:r>
          <w:r>
            <w:t xml:space="preserve"> use the skills I already possess to benefit the group or company that gives me the chance to excel and grow</w:t>
          </w:r>
          <w:r w:rsidR="006F1394">
            <w:t xml:space="preserve"> in their</w:t>
          </w:r>
          <w:r w:rsidR="00211C4D">
            <w:t xml:space="preserve"> environment</w:t>
          </w:r>
          <w:r>
            <w:t xml:space="preserve">. </w:t>
          </w:r>
        </w:p>
      </w:sdtContent>
    </w:sdt>
    <w:p w14:paraId="16C73D99" w14:textId="77777777" w:rsidR="00F015DE" w:rsidRDefault="000201D0" w:rsidP="00D875D5">
      <w:pPr>
        <w:pStyle w:val="Heading1"/>
        <w:pBdr>
          <w:bottom w:val="single" w:sz="12" w:space="2" w:color="4F81BD" w:themeColor="accent1"/>
        </w:pBdr>
      </w:pPr>
      <w:r>
        <w:t>Experience</w:t>
      </w:r>
    </w:p>
    <w:p w14:paraId="7492D478" w14:textId="6E14D7C8" w:rsidR="00F015DE" w:rsidRDefault="001A6CBF">
      <w:pPr>
        <w:pStyle w:val="Heading2"/>
      </w:pPr>
      <w:sdt>
        <w:sdtPr>
          <w:id w:val="9459739"/>
          <w:placeholder>
            <w:docPart w:val="31396D62D36FE640BF289A9DE7C07458"/>
          </w:placeholder>
        </w:sdtPr>
        <w:sdtEndPr/>
        <w:sdtContent>
          <w:r w:rsidR="00093275">
            <w:t>Undergraduate Web Developer at FAPRI-MU</w:t>
          </w:r>
        </w:sdtContent>
      </w:sdt>
      <w:r w:rsidR="000201D0">
        <w:tab/>
      </w:r>
      <w:r w:rsidR="008E3B5F">
        <w:t>Nov. 2014</w:t>
      </w:r>
      <w:r w:rsidR="00093275">
        <w:t xml:space="preserve"> - Current</w:t>
      </w:r>
    </w:p>
    <w:sdt>
      <w:sdtPr>
        <w:id w:val="9459741"/>
        <w:placeholder>
          <w:docPart w:val="D3DC6461C56A094795AC928870C18430"/>
        </w:placeholder>
      </w:sdtPr>
      <w:sdtEndPr/>
      <w:sdtContent>
        <w:p w14:paraId="3FEE0125" w14:textId="2BB30F2E" w:rsidR="00F015DE" w:rsidRDefault="00093275">
          <w:pPr>
            <w:pStyle w:val="BodyText"/>
          </w:pPr>
          <w:r>
            <w:t xml:space="preserve">I am responsible for the </w:t>
          </w:r>
          <w:r w:rsidRPr="00093275">
            <w:t>maintenance</w:t>
          </w:r>
          <w:r>
            <w:t xml:space="preserve"> of the database for FAPRI-MU risk simulator web tool.  I am also responsible for the layout and a great deal of the scripting of the web tool.  We use a MySQL server along with PHP to develop the back end and HTML5, JavaScript, Ajax, and jQuery to create the front end of the application.  I’m also responsible for installing any new software we acquire on all the computers on our network.</w:t>
          </w:r>
          <w:r w:rsidR="00196233">
            <w:t xml:space="preserve">  Here is the link to web application </w:t>
          </w:r>
          <w:hyperlink r:id="rId7" w:history="1">
            <w:r w:rsidR="00196233" w:rsidRPr="00860E48">
              <w:rPr>
                <w:rStyle w:val="Hyperlink"/>
              </w:rPr>
              <w:t>http://www.fapri.missouri.edu/Tool/budget.php</w:t>
            </w:r>
          </w:hyperlink>
          <w:r w:rsidR="00196233">
            <w:t xml:space="preserve"> but it is still in development stages</w:t>
          </w:r>
          <w:r w:rsidR="00F44ACA">
            <w:t xml:space="preserve"> </w:t>
          </w:r>
        </w:p>
      </w:sdtContent>
    </w:sdt>
    <w:p w14:paraId="28AEC488" w14:textId="77777777" w:rsidR="00F015DE" w:rsidRDefault="001A6CBF" w:rsidP="00093275">
      <w:pPr>
        <w:pStyle w:val="Heading2"/>
        <w:tabs>
          <w:tab w:val="left" w:pos="6362"/>
        </w:tabs>
      </w:pPr>
      <w:sdt>
        <w:sdtPr>
          <w:id w:val="9459744"/>
          <w:placeholder>
            <w:docPart w:val="F68E7CFBF6291942B3390B34F66628A2"/>
          </w:placeholder>
        </w:sdtPr>
        <w:sdtEndPr/>
        <w:sdtContent>
          <w:r w:rsidR="00093275">
            <w:t>Evans Scholarship House Tech Chair</w:t>
          </w:r>
        </w:sdtContent>
      </w:sdt>
      <w:r w:rsidR="000201D0">
        <w:tab/>
      </w:r>
      <w:r w:rsidR="00093275">
        <w:t xml:space="preserve">Jan. 2014 – Current </w:t>
      </w:r>
    </w:p>
    <w:sdt>
      <w:sdtPr>
        <w:id w:val="9459745"/>
        <w:placeholder>
          <w:docPart w:val="262EC5C5B878B94AA8C3055065C37A17"/>
        </w:placeholder>
      </w:sdtPr>
      <w:sdtEndPr/>
      <w:sdtContent>
        <w:p w14:paraId="53B651F3" w14:textId="77777777" w:rsidR="00F015DE" w:rsidRDefault="00D875D5">
          <w:pPr>
            <w:pStyle w:val="BodyText"/>
          </w:pPr>
          <w:r>
            <w:t xml:space="preserve">I am responsible for connecting every new scholar to the houses network and keep the all the relevant house technologies up and running.  </w:t>
          </w:r>
        </w:p>
      </w:sdtContent>
    </w:sdt>
    <w:p w14:paraId="1472A821" w14:textId="77777777" w:rsidR="00F015DE" w:rsidRDefault="001A6CBF">
      <w:pPr>
        <w:pStyle w:val="Heading2"/>
      </w:pPr>
      <w:sdt>
        <w:sdtPr>
          <w:id w:val="9459746"/>
          <w:placeholder>
            <w:docPart w:val="9471A1249AC5C340951437A399BF2807"/>
          </w:placeholder>
        </w:sdtPr>
        <w:sdtEndPr/>
        <w:sdtContent>
          <w:r w:rsidR="00D875D5">
            <w:t>Norwood Hill Country Club Caddy</w:t>
          </w:r>
        </w:sdtContent>
      </w:sdt>
      <w:r w:rsidR="000201D0">
        <w:tab/>
      </w:r>
      <w:r w:rsidR="00D875D5">
        <w:t>March 2008 - Current</w:t>
      </w:r>
    </w:p>
    <w:sdt>
      <w:sdtPr>
        <w:id w:val="9459747"/>
        <w:placeholder>
          <w:docPart w:val="D741439ECCCDBF46A28EC0AE4A080EB7"/>
        </w:placeholder>
      </w:sdtPr>
      <w:sdtEndPr/>
      <w:sdtContent>
        <w:p w14:paraId="6B5E32FC" w14:textId="02A4495D" w:rsidR="009353AD" w:rsidRDefault="00D875D5">
          <w:pPr>
            <w:pStyle w:val="BodyText"/>
          </w:pPr>
          <w:r>
            <w:t>I am an honor caddy at Norwood Hills.  In short I carry a golfer’s bag, inform them about the ins and outs of the courses, and give them tips and suggestions about how to go about playing their golf shots</w:t>
          </w:r>
          <w:r w:rsidR="009353AD">
            <w:t>.</w:t>
          </w:r>
        </w:p>
        <w:p w14:paraId="5FA091A4" w14:textId="7CB3A4DC" w:rsidR="009353AD" w:rsidRDefault="001A6CBF" w:rsidP="009353AD">
          <w:pPr>
            <w:pStyle w:val="Heading2"/>
          </w:pPr>
          <w:sdt>
            <w:sdtPr>
              <w:id w:val="538866610"/>
              <w:placeholder>
                <w:docPart w:val="3C90F8470E6F044CBCF8EE1C2E807E9D"/>
              </w:placeholder>
            </w:sdtPr>
            <w:sdtEndPr/>
            <w:sdtContent>
              <w:r w:rsidR="009353AD">
                <w:t xml:space="preserve">National Science Foundation | </w:t>
              </w:r>
              <w:r w:rsidR="009353AD" w:rsidRPr="009353AD">
                <w:rPr>
                  <w:sz w:val="16"/>
                  <w:szCs w:val="16"/>
                </w:rPr>
                <w:t>Research for Undergrads</w:t>
              </w:r>
            </w:sdtContent>
          </w:sdt>
          <w:r w:rsidR="009353AD">
            <w:tab/>
            <w:t>May 2015 – July 2015</w:t>
          </w:r>
        </w:p>
        <w:p w14:paraId="34DA7AC5" w14:textId="77777777" w:rsidR="004149D8" w:rsidRDefault="009353AD">
          <w:pPr>
            <w:pStyle w:val="BodyText"/>
          </w:pPr>
          <w:r>
            <w:t>I researched communication in emergency situations and how to improve coordination and communication in these situations.  Started development on a</w:t>
          </w:r>
          <w:r w:rsidR="00D23FD3">
            <w:t>n</w:t>
          </w:r>
          <w:r>
            <w:t xml:space="preserve"> incident command system that connects with wearable technologies and other Inter</w:t>
          </w:r>
          <w:r w:rsidR="00D23FD3">
            <w:t xml:space="preserve">net of Things application. </w:t>
          </w:r>
        </w:p>
        <w:p w14:paraId="3E290CD5" w14:textId="5CBB7DB7" w:rsidR="004149D8" w:rsidRDefault="001A6CBF" w:rsidP="004149D8">
          <w:pPr>
            <w:pStyle w:val="Heading2"/>
          </w:pPr>
          <w:sdt>
            <w:sdtPr>
              <w:id w:val="-1481921852"/>
              <w:placeholder>
                <w:docPart w:val="8D80F3D532A90F409746992C2B0AD634"/>
              </w:placeholder>
            </w:sdtPr>
            <w:sdtEndPr/>
            <w:sdtContent>
              <w:r w:rsidR="004149D8">
                <w:t xml:space="preserve">Peer Learning Assistant | </w:t>
              </w:r>
              <w:r w:rsidR="004149D8">
                <w:rPr>
                  <w:sz w:val="16"/>
                  <w:szCs w:val="16"/>
                </w:rPr>
                <w:t xml:space="preserve">Python </w:t>
              </w:r>
            </w:sdtContent>
          </w:sdt>
          <w:r w:rsidR="004149D8">
            <w:tab/>
          </w:r>
          <w:r w:rsidR="00AF0620">
            <w:t>Aug 2015</w:t>
          </w:r>
          <w:r w:rsidR="004149D8">
            <w:t xml:space="preserve"> – </w:t>
          </w:r>
          <w:r w:rsidR="00AF0620">
            <w:t>current</w:t>
          </w:r>
        </w:p>
        <w:p w14:paraId="4525BBF2" w14:textId="77777777" w:rsidR="001372B6" w:rsidRDefault="004149D8">
          <w:pPr>
            <w:pStyle w:val="BodyText"/>
          </w:pPr>
          <w:r>
            <w:t>I assist the INFOTC1040 teacher in grading students work and helping the students that request help on anything that relates to the course material.</w:t>
          </w:r>
        </w:p>
        <w:p w14:paraId="36403B7B" w14:textId="7224A569" w:rsidR="001372B6" w:rsidRDefault="001372B6" w:rsidP="001372B6">
          <w:pPr>
            <w:pStyle w:val="Heading2"/>
          </w:pPr>
          <w:sdt>
            <w:sdtPr>
              <w:id w:val="-2145877058"/>
              <w:placeholder>
                <w:docPart w:val="4D9BDC17A8D1FA4C9716E2D8727B0FC4"/>
              </w:placeholder>
            </w:sdtPr>
            <w:sdtContent>
              <w:r>
                <w:t>Research Experience for Undergrads</w:t>
              </w:r>
              <w:r>
                <w:t xml:space="preserve"> | </w:t>
              </w:r>
              <w:r>
                <w:rPr>
                  <w:sz w:val="16"/>
                  <w:szCs w:val="16"/>
                </w:rPr>
                <w:t>R&amp;D</w:t>
              </w:r>
              <w:r>
                <w:rPr>
                  <w:sz w:val="16"/>
                  <w:szCs w:val="16"/>
                </w:rPr>
                <w:t xml:space="preserve"> </w:t>
              </w:r>
            </w:sdtContent>
          </w:sdt>
          <w:r>
            <w:tab/>
          </w:r>
          <w:r>
            <w:t>May</w:t>
          </w:r>
          <w:r>
            <w:t xml:space="preserve"> 2015 – </w:t>
          </w:r>
          <w:r>
            <w:t>Aug 2015</w:t>
          </w:r>
        </w:p>
        <w:p w14:paraId="02EA8FB7" w14:textId="136BE8BF" w:rsidR="001372B6" w:rsidRPr="001372B6" w:rsidRDefault="001372B6" w:rsidP="001372B6">
          <w:pPr>
            <w:pStyle w:val="BodyText"/>
          </w:pPr>
          <w:r>
            <w:t xml:space="preserve">This was a program sponsored by the National Science Foundation that gets undergraduates involved in research and development.  My section was based in consumer network technologies and my group decided to developed a web dashboard / Intelligent dashboard that integrated wearable technologies to improve coordination and communication during emergency situations.  There are many other parts to this application that are in progress such as supply track, and geolocation just to name a few.  I can elaborated more in a conversation </w:t>
          </w:r>
          <w:r w:rsidR="00281CDF">
            <w:t>if necessary.</w:t>
          </w:r>
          <w:bookmarkStart w:id="0" w:name="_GoBack"/>
          <w:bookmarkEnd w:id="0"/>
        </w:p>
        <w:p w14:paraId="0DA8AD18" w14:textId="53A8142C" w:rsidR="00F015DE" w:rsidRDefault="001A6CBF">
          <w:pPr>
            <w:pStyle w:val="BodyText"/>
          </w:pPr>
        </w:p>
      </w:sdtContent>
    </w:sdt>
    <w:p w14:paraId="1B05208D" w14:textId="77777777" w:rsidR="00F015DE" w:rsidRDefault="000201D0" w:rsidP="00D23FD3">
      <w:pPr>
        <w:pStyle w:val="Heading1"/>
        <w:ind w:left="0" w:firstLine="0"/>
      </w:pPr>
      <w:r>
        <w:lastRenderedPageBreak/>
        <w:t>Education</w:t>
      </w:r>
    </w:p>
    <w:p w14:paraId="2EBE88DB" w14:textId="77777777" w:rsidR="00F015DE" w:rsidRDefault="001A6CBF">
      <w:pPr>
        <w:pStyle w:val="Heading2"/>
      </w:pPr>
      <w:sdt>
        <w:sdtPr>
          <w:id w:val="9459748"/>
          <w:placeholder>
            <w:docPart w:val="A84D278E661AA84D8F55E86CD94438F1"/>
          </w:placeholder>
        </w:sdtPr>
        <w:sdtEndPr/>
        <w:sdtContent>
          <w:r w:rsidR="00D875D5">
            <w:t xml:space="preserve">University of Missouri – Columbia </w:t>
          </w:r>
        </w:sdtContent>
      </w:sdt>
      <w:r w:rsidR="000201D0">
        <w:tab/>
      </w:r>
      <w:r w:rsidR="00D875D5">
        <w:t>Aug. 2012 - Current</w:t>
      </w:r>
    </w:p>
    <w:sdt>
      <w:sdtPr>
        <w:id w:val="9459749"/>
        <w:placeholder>
          <w:docPart w:val="07D73CE71C4AD946A18331C76FFB32D4"/>
        </w:placeholder>
      </w:sdtPr>
      <w:sdtEndPr/>
      <w:sdtContent>
        <w:p w14:paraId="5E9505E9" w14:textId="4B05257E" w:rsidR="00F015DE" w:rsidRDefault="00D875D5" w:rsidP="00211C4D">
          <w:pPr>
            <w:pStyle w:val="BodyText"/>
          </w:pPr>
          <w:r>
            <w:t xml:space="preserve">I am currently a </w:t>
          </w:r>
          <w:r w:rsidR="00D23FD3">
            <w:t>Senior</w:t>
          </w:r>
          <w:r>
            <w:t xml:space="preserve"> perusing a Computer Science major with a 2.9 GPA</w:t>
          </w:r>
          <w:r w:rsidR="00211C4D">
            <w:t xml:space="preserve"> (should be at a 3.0 after this semester)</w:t>
          </w:r>
          <w:r>
            <w:t xml:space="preserve">.  I am an Evans Scholar and a Gate </w:t>
          </w:r>
          <w:r w:rsidR="00211C4D">
            <w:t>Millennium scholar here.  With the help of the Bill and Malinda Gates foundation</w:t>
          </w:r>
          <w:r w:rsidR="004149D8">
            <w:t>,</w:t>
          </w:r>
          <w:r w:rsidR="00211C4D">
            <w:t xml:space="preserve"> I plan to attend Graduate school here </w:t>
          </w:r>
          <w:r w:rsidR="004149D8">
            <w:t xml:space="preserve">at the University of Missouri – Columbia </w:t>
          </w:r>
          <w:r w:rsidR="00D23FD3">
            <w:t>and</w:t>
          </w:r>
          <w:r w:rsidR="00211C4D">
            <w:t xml:space="preserve"> get a masters degree in computer science.</w:t>
          </w:r>
          <w:r>
            <w:t xml:space="preserve"> </w:t>
          </w:r>
        </w:p>
      </w:sdtContent>
    </w:sdt>
    <w:p w14:paraId="16109902" w14:textId="77777777" w:rsidR="00F015DE" w:rsidRDefault="000201D0" w:rsidP="00211C4D">
      <w:pPr>
        <w:pStyle w:val="Heading1"/>
        <w:ind w:left="0" w:firstLine="0"/>
      </w:pPr>
      <w:r>
        <w:t>Skills</w:t>
      </w:r>
    </w:p>
    <w:sdt>
      <w:sdtPr>
        <w:id w:val="9459754"/>
        <w:placeholder>
          <w:docPart w:val="F4B75D4C0DB85F48A0F1FDFA9E44DB95"/>
        </w:placeholder>
      </w:sdtPr>
      <w:sdtEndPr>
        <w:rPr>
          <w:u w:val="single"/>
        </w:rPr>
      </w:sdtEndPr>
      <w:sdtContent>
        <w:p w14:paraId="15CAA1A5" w14:textId="619A06A1" w:rsidR="00211C4D" w:rsidRDefault="00D875D5" w:rsidP="00D875D5">
          <w:pPr>
            <w:pStyle w:val="BodyText"/>
          </w:pPr>
          <w:r w:rsidRPr="00D875D5">
            <w:rPr>
              <w:u w:val="single"/>
            </w:rPr>
            <w:t>Web Develop</w:t>
          </w:r>
          <w:r w:rsidRPr="00211C4D">
            <w:rPr>
              <w:u w:val="single"/>
            </w:rPr>
            <w:t>ment</w:t>
          </w:r>
          <w:r w:rsidR="00211C4D" w:rsidRPr="00211C4D">
            <w:rPr>
              <w:u w:val="single"/>
            </w:rPr>
            <w:t xml:space="preserve"> Languages</w:t>
          </w:r>
          <w:r w:rsidR="00211C4D">
            <w:t xml:space="preserve">:  PHP, HTML5, CSS3, AJAX, jQuery, Bootstrap, </w:t>
          </w:r>
          <w:r w:rsidR="0001349B">
            <w:t>JavaScript</w:t>
          </w:r>
          <w:r w:rsidR="00211C4D">
            <w:t>, SQL, JSON and any well-documented web tools.</w:t>
          </w:r>
        </w:p>
        <w:p w14:paraId="19A7E819" w14:textId="201C129C" w:rsidR="00211C4D" w:rsidRDefault="00211C4D" w:rsidP="00D875D5">
          <w:pPr>
            <w:pStyle w:val="BodyText"/>
          </w:pPr>
          <w:r w:rsidRPr="00211C4D">
            <w:rPr>
              <w:u w:val="single"/>
            </w:rPr>
            <w:t>Software Development</w:t>
          </w:r>
          <w:r>
            <w:t xml:space="preserve">: C, currently learning Swift and Java with the help of the Treehouse program and </w:t>
          </w:r>
          <w:r w:rsidR="004149D8">
            <w:t xml:space="preserve">the </w:t>
          </w:r>
          <w:r>
            <w:t>university classes</w:t>
          </w:r>
          <w:r w:rsidR="004149D8">
            <w:t>, can use documentation to figure things out relating to Python</w:t>
          </w:r>
          <w:r>
            <w:t>.</w:t>
          </w:r>
        </w:p>
        <w:p w14:paraId="6CFD37E9" w14:textId="77777777" w:rsidR="0001349B" w:rsidRDefault="00211C4D" w:rsidP="00D875D5">
          <w:pPr>
            <w:pStyle w:val="BodyText"/>
          </w:pPr>
          <w:r w:rsidRPr="00211C4D">
            <w:rPr>
              <w:u w:val="single"/>
            </w:rPr>
            <w:t>DBMS</w:t>
          </w:r>
          <w:r>
            <w:rPr>
              <w:u w:val="single"/>
            </w:rPr>
            <w:t xml:space="preserve">: </w:t>
          </w:r>
          <w:r>
            <w:t>MySQL and PostgreSQL.</w:t>
          </w:r>
        </w:p>
        <w:p w14:paraId="7C48EED6" w14:textId="77777777" w:rsidR="00AF0620" w:rsidRDefault="0001349B" w:rsidP="00D875D5">
          <w:pPr>
            <w:pStyle w:val="BodyText"/>
          </w:pPr>
          <w:r w:rsidRPr="00AF0620">
            <w:rPr>
              <w:u w:val="single"/>
            </w:rPr>
            <w:t>Documentation Reading</w:t>
          </w:r>
          <w:r>
            <w:t>:  Able to self teach myself with documentation and resources.</w:t>
          </w:r>
        </w:p>
        <w:p w14:paraId="298526DF" w14:textId="77777777" w:rsidR="00AF0620" w:rsidRDefault="00AF0620" w:rsidP="00D875D5">
          <w:pPr>
            <w:pStyle w:val="BodyText"/>
          </w:pPr>
        </w:p>
        <w:p w14:paraId="7430F8FF" w14:textId="77777777" w:rsidR="00AF0620" w:rsidRDefault="00AF0620" w:rsidP="00D875D5">
          <w:pPr>
            <w:pStyle w:val="BodyText"/>
          </w:pPr>
        </w:p>
        <w:p w14:paraId="15CD537D" w14:textId="77777777" w:rsidR="00AF0620" w:rsidRDefault="00AF0620" w:rsidP="00D875D5">
          <w:pPr>
            <w:pStyle w:val="BodyText"/>
          </w:pPr>
        </w:p>
        <w:p w14:paraId="40D467B0" w14:textId="77777777" w:rsidR="00AF0620" w:rsidRDefault="00AF0620" w:rsidP="00D875D5">
          <w:pPr>
            <w:pStyle w:val="BodyText"/>
          </w:pPr>
          <w:r>
            <w:t xml:space="preserve">Please visit my online resume to learn more about me.  </w:t>
          </w:r>
        </w:p>
        <w:p w14:paraId="597FC08D" w14:textId="219A5894" w:rsidR="00F015DE" w:rsidRPr="00211C4D" w:rsidRDefault="00AF0620" w:rsidP="00D875D5">
          <w:pPr>
            <w:pStyle w:val="BodyText"/>
            <w:rPr>
              <w:u w:val="single"/>
            </w:rPr>
          </w:pPr>
          <w:r>
            <w:t xml:space="preserve">Link: </w:t>
          </w:r>
          <w:r w:rsidRPr="00AF0620">
            <w:t>markvassellcs4830.xyz/resume</w:t>
          </w:r>
          <w:r w:rsidR="00C92440">
            <w:t>/</w:t>
          </w:r>
        </w:p>
      </w:sdtContent>
    </w:sdt>
    <w:p w14:paraId="150AC747" w14:textId="77777777" w:rsidR="00F015DE" w:rsidRDefault="00F015DE"/>
    <w:sectPr w:rsidR="00F015DE" w:rsidSect="00F015DE">
      <w:headerReference w:type="default"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0A0A51" w14:textId="77777777" w:rsidR="001A6CBF" w:rsidRDefault="001A6CBF">
      <w:r>
        <w:separator/>
      </w:r>
    </w:p>
  </w:endnote>
  <w:endnote w:type="continuationSeparator" w:id="0">
    <w:p w14:paraId="1C6497BE" w14:textId="77777777" w:rsidR="001A6CBF" w:rsidRDefault="001A6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ＭＳ Ｐゴシック">
    <w:charset w:val="80"/>
    <w:family w:val="auto"/>
    <w:pitch w:val="variable"/>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E29EAF" w14:textId="77777777" w:rsidR="00C92440" w:rsidRDefault="00C92440">
    <w:pPr>
      <w:pStyle w:val="Footer"/>
    </w:pPr>
    <w:r>
      <w:fldChar w:fldCharType="begin"/>
    </w:r>
    <w:r>
      <w:instrText xml:space="preserve"> Page </w:instrText>
    </w:r>
    <w:r>
      <w:fldChar w:fldCharType="separate"/>
    </w:r>
    <w:r w:rsidR="00DE442C">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95AE90" w14:textId="77777777" w:rsidR="001A6CBF" w:rsidRDefault="001A6CBF">
      <w:r>
        <w:separator/>
      </w:r>
    </w:p>
  </w:footnote>
  <w:footnote w:type="continuationSeparator" w:id="0">
    <w:p w14:paraId="4274A56A" w14:textId="77777777" w:rsidR="001A6CBF" w:rsidRDefault="001A6CB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0188"/>
      <w:gridCol w:w="720"/>
    </w:tblGrid>
    <w:tr w:rsidR="00C92440" w14:paraId="3C6C9361" w14:textId="77777777">
      <w:trPr>
        <w:trHeight w:val="720"/>
      </w:trPr>
      <w:tc>
        <w:tcPr>
          <w:tcW w:w="10188" w:type="dxa"/>
          <w:vAlign w:val="center"/>
        </w:tcPr>
        <w:p w14:paraId="0E105CFC" w14:textId="77777777" w:rsidR="00C92440" w:rsidRDefault="00C92440"/>
      </w:tc>
      <w:tc>
        <w:tcPr>
          <w:tcW w:w="720" w:type="dxa"/>
          <w:shd w:val="clear" w:color="auto" w:fill="4F81BD" w:themeFill="accent1"/>
          <w:vAlign w:val="center"/>
        </w:tcPr>
        <w:p w14:paraId="24CBE067" w14:textId="77777777" w:rsidR="00C92440" w:rsidRDefault="00C92440"/>
      </w:tc>
    </w:tr>
  </w:tbl>
  <w:p w14:paraId="2C5EC06A" w14:textId="77777777" w:rsidR="00C92440" w:rsidRDefault="00C9244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9288"/>
      <w:gridCol w:w="1728"/>
    </w:tblGrid>
    <w:tr w:rsidR="00C92440" w14:paraId="292CC9F8" w14:textId="77777777">
      <w:tc>
        <w:tcPr>
          <w:tcW w:w="9288" w:type="dxa"/>
          <w:vAlign w:val="center"/>
        </w:tcPr>
        <w:p w14:paraId="5278CE6D" w14:textId="77777777" w:rsidR="00C92440" w:rsidRDefault="00C92440">
          <w:pPr>
            <w:pStyle w:val="Title"/>
          </w:pPr>
          <w:r>
            <w:t>Mark Vassell</w:t>
          </w:r>
        </w:p>
        <w:p w14:paraId="4D528B50" w14:textId="5FE1A126" w:rsidR="00C92440" w:rsidRDefault="00C92440" w:rsidP="000B2E7C">
          <w:pPr>
            <w:pStyle w:val="ContactDetails"/>
          </w:pPr>
          <w:r>
            <w:t xml:space="preserve">717 N. Elizabeth Ave </w:t>
          </w:r>
          <w:r>
            <w:sym w:font="Wingdings 2" w:char="F097"/>
          </w:r>
          <w:r>
            <w:t xml:space="preserve"> Ferguson, MO, 63135 </w:t>
          </w:r>
          <w:r>
            <w:br/>
            <w:t xml:space="preserve">Phone: (314) 546-3894 </w:t>
          </w:r>
          <w:r>
            <w:sym w:font="Wingdings 2" w:char="F097"/>
          </w:r>
          <w:r>
            <w:t xml:space="preserve"> E-Mail: markdvassell@yahoo.com || </w:t>
          </w:r>
          <w:hyperlink r:id="rId1" w:history="1">
            <w:r w:rsidRPr="00B601D1">
              <w:rPr>
                <w:rStyle w:val="Hyperlink"/>
              </w:rPr>
              <w:t>mdvy96@mail.missouri.edu</w:t>
            </w:r>
          </w:hyperlink>
        </w:p>
        <w:p w14:paraId="7F940296" w14:textId="17C5238A" w:rsidR="00C92440" w:rsidRDefault="00C92440" w:rsidP="006F1394">
          <w:pPr>
            <w:pStyle w:val="ContactDetails"/>
          </w:pPr>
          <w:r>
            <w:t xml:space="preserve">website: </w:t>
          </w:r>
          <w:r w:rsidRPr="006F1394">
            <w:t>markvassellcs4830.xyz/resume</w:t>
          </w:r>
        </w:p>
      </w:tc>
      <w:tc>
        <w:tcPr>
          <w:tcW w:w="1728" w:type="dxa"/>
          <w:vAlign w:val="center"/>
        </w:tcPr>
        <w:p w14:paraId="6C343045" w14:textId="77777777" w:rsidR="00C92440" w:rsidRDefault="00C92440">
          <w:pPr>
            <w:pStyle w:val="Initials"/>
          </w:pPr>
        </w:p>
      </w:tc>
    </w:tr>
  </w:tbl>
  <w:p w14:paraId="364CEF29" w14:textId="77777777" w:rsidR="00C92440" w:rsidRDefault="00C9244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93275"/>
    <w:rsid w:val="0001349B"/>
    <w:rsid w:val="000201D0"/>
    <w:rsid w:val="00093275"/>
    <w:rsid w:val="000B233E"/>
    <w:rsid w:val="000B2E7C"/>
    <w:rsid w:val="001372B6"/>
    <w:rsid w:val="00196233"/>
    <w:rsid w:val="001A6CBF"/>
    <w:rsid w:val="001F21FF"/>
    <w:rsid w:val="00211C4D"/>
    <w:rsid w:val="00281CDF"/>
    <w:rsid w:val="00333BA1"/>
    <w:rsid w:val="00385A3F"/>
    <w:rsid w:val="004149D8"/>
    <w:rsid w:val="00437BEB"/>
    <w:rsid w:val="00442299"/>
    <w:rsid w:val="006F1394"/>
    <w:rsid w:val="0078650F"/>
    <w:rsid w:val="008118CC"/>
    <w:rsid w:val="008E3B5F"/>
    <w:rsid w:val="009353AD"/>
    <w:rsid w:val="00995900"/>
    <w:rsid w:val="00AF0620"/>
    <w:rsid w:val="00BA551E"/>
    <w:rsid w:val="00C92440"/>
    <w:rsid w:val="00D23FD3"/>
    <w:rsid w:val="00D516FC"/>
    <w:rsid w:val="00D77E79"/>
    <w:rsid w:val="00D875D5"/>
    <w:rsid w:val="00DE442C"/>
    <w:rsid w:val="00E804DF"/>
    <w:rsid w:val="00F015DE"/>
    <w:rsid w:val="00F44A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0F5BE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4F81BD"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4F81BD" w:themeColor="accent1"/>
    </w:rPr>
  </w:style>
  <w:style w:type="character" w:customStyle="1" w:styleId="FooterChar">
    <w:name w:val="Footer Char"/>
    <w:basedOn w:val="DefaultParagraphFont"/>
    <w:link w:val="Footer"/>
    <w:rsid w:val="00F015DE"/>
    <w:rPr>
      <w:b/>
      <w:color w:val="4F81BD"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4F81BD"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4F81BD"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4F81BD"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4F81BD"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F015DE"/>
    <w:rPr>
      <w:b/>
      <w:bCs/>
      <w:i/>
      <w:iCs/>
      <w:color w:val="4F81BD"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365F91" w:themeColor="accent1" w:themeShade="BF"/>
      <w:sz w:val="28"/>
      <w:szCs w:val="28"/>
    </w:rPr>
  </w:style>
  <w:style w:type="character" w:styleId="Hyperlink">
    <w:name w:val="Hyperlink"/>
    <w:basedOn w:val="DefaultParagraphFont"/>
    <w:uiPriority w:val="99"/>
    <w:unhideWhenUsed/>
    <w:rsid w:val="00196233"/>
    <w:rPr>
      <w:color w:val="0000FF" w:themeColor="hyperlink"/>
      <w:u w:val="single"/>
    </w:rPr>
  </w:style>
  <w:style w:type="character" w:styleId="FollowedHyperlink">
    <w:name w:val="FollowedHyperlink"/>
    <w:basedOn w:val="DefaultParagraphFont"/>
    <w:uiPriority w:val="99"/>
    <w:semiHidden/>
    <w:unhideWhenUsed/>
    <w:rsid w:val="00AF06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fapri.missouri.edu/Tool/budget.php"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mailto:mdvy96@mail.missouri.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Initial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7657D34267C74409EC056E6C9D31B23"/>
        <w:category>
          <w:name w:val="General"/>
          <w:gallery w:val="placeholder"/>
        </w:category>
        <w:types>
          <w:type w:val="bbPlcHdr"/>
        </w:types>
        <w:behaviors>
          <w:behavior w:val="content"/>
        </w:behaviors>
        <w:guid w:val="{565C0966-6E96-BC45-A0C2-A5D50EF3E570}"/>
      </w:docPartPr>
      <w:docPartBody>
        <w:p w:rsidR="00BE31EC" w:rsidRDefault="00BE31EC">
          <w:pPr>
            <w:pStyle w:val="77657D34267C74409EC056E6C9D31B23"/>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31396D62D36FE640BF289A9DE7C07458"/>
        <w:category>
          <w:name w:val="General"/>
          <w:gallery w:val="placeholder"/>
        </w:category>
        <w:types>
          <w:type w:val="bbPlcHdr"/>
        </w:types>
        <w:behaviors>
          <w:behavior w:val="content"/>
        </w:behaviors>
        <w:guid w:val="{1F81DAB6-0B62-6B4B-82EB-9A34B7024C56}"/>
      </w:docPartPr>
      <w:docPartBody>
        <w:p w:rsidR="00BE31EC" w:rsidRDefault="00BE31EC">
          <w:pPr>
            <w:pStyle w:val="31396D62D36FE640BF289A9DE7C07458"/>
          </w:pPr>
          <w:r>
            <w:t>Lorem ipsum dolor</w:t>
          </w:r>
        </w:p>
      </w:docPartBody>
    </w:docPart>
    <w:docPart>
      <w:docPartPr>
        <w:name w:val="D3DC6461C56A094795AC928870C18430"/>
        <w:category>
          <w:name w:val="General"/>
          <w:gallery w:val="placeholder"/>
        </w:category>
        <w:types>
          <w:type w:val="bbPlcHdr"/>
        </w:types>
        <w:behaviors>
          <w:behavior w:val="content"/>
        </w:behaviors>
        <w:guid w:val="{505FC098-7268-AF46-BECC-24D494BAB9FD}"/>
      </w:docPartPr>
      <w:docPartBody>
        <w:p w:rsidR="00BE31EC" w:rsidRDefault="00BE31EC">
          <w:pPr>
            <w:pStyle w:val="D3DC6461C56A094795AC928870C18430"/>
          </w:pPr>
          <w:r>
            <w:t>Etiam cursus suscipit enim. Nulla facilisi. Integer eleifend diam eu diam. Donec dapibus enim sollicitudin nulla. Nam hendrerit. Nunc id nisi. Curabitur sed neque. Pellentesque placerat consequat pede.</w:t>
          </w:r>
        </w:p>
      </w:docPartBody>
    </w:docPart>
    <w:docPart>
      <w:docPartPr>
        <w:name w:val="F68E7CFBF6291942B3390B34F66628A2"/>
        <w:category>
          <w:name w:val="General"/>
          <w:gallery w:val="placeholder"/>
        </w:category>
        <w:types>
          <w:type w:val="bbPlcHdr"/>
        </w:types>
        <w:behaviors>
          <w:behavior w:val="content"/>
        </w:behaviors>
        <w:guid w:val="{E197E980-1273-E14B-8D86-05ABE1A74F80}"/>
      </w:docPartPr>
      <w:docPartBody>
        <w:p w:rsidR="00BE31EC" w:rsidRDefault="00BE31EC">
          <w:pPr>
            <w:pStyle w:val="F68E7CFBF6291942B3390B34F66628A2"/>
          </w:pPr>
          <w:r>
            <w:t>Lorem ipsum dolor</w:t>
          </w:r>
        </w:p>
      </w:docPartBody>
    </w:docPart>
    <w:docPart>
      <w:docPartPr>
        <w:name w:val="262EC5C5B878B94AA8C3055065C37A17"/>
        <w:category>
          <w:name w:val="General"/>
          <w:gallery w:val="placeholder"/>
        </w:category>
        <w:types>
          <w:type w:val="bbPlcHdr"/>
        </w:types>
        <w:behaviors>
          <w:behavior w:val="content"/>
        </w:behaviors>
        <w:guid w:val="{C89690AF-17FD-2C49-A9DA-62B9E4ED2F93}"/>
      </w:docPartPr>
      <w:docPartBody>
        <w:p w:rsidR="00BE31EC" w:rsidRDefault="00BE31EC">
          <w:pPr>
            <w:pStyle w:val="262EC5C5B878B94AA8C3055065C37A17"/>
          </w:pPr>
          <w:r>
            <w:t>Etiam cursus suscipit enim. Nulla facilisi. Integer eleifend diam eu diam. Donec dapibus enim sollicitudin nulla. Nam hendrerit. Nunc id nisi. Curabitur sed neque. Pellentesque placerat consequat pede.</w:t>
          </w:r>
        </w:p>
      </w:docPartBody>
    </w:docPart>
    <w:docPart>
      <w:docPartPr>
        <w:name w:val="9471A1249AC5C340951437A399BF2807"/>
        <w:category>
          <w:name w:val="General"/>
          <w:gallery w:val="placeholder"/>
        </w:category>
        <w:types>
          <w:type w:val="bbPlcHdr"/>
        </w:types>
        <w:behaviors>
          <w:behavior w:val="content"/>
        </w:behaviors>
        <w:guid w:val="{714B63A6-02CF-554D-B4E8-6442958F5DA5}"/>
      </w:docPartPr>
      <w:docPartBody>
        <w:p w:rsidR="00BE31EC" w:rsidRDefault="00BE31EC">
          <w:pPr>
            <w:pStyle w:val="9471A1249AC5C340951437A399BF2807"/>
          </w:pPr>
          <w:r>
            <w:t>Lorem ipsum dolor</w:t>
          </w:r>
        </w:p>
      </w:docPartBody>
    </w:docPart>
    <w:docPart>
      <w:docPartPr>
        <w:name w:val="D741439ECCCDBF46A28EC0AE4A080EB7"/>
        <w:category>
          <w:name w:val="General"/>
          <w:gallery w:val="placeholder"/>
        </w:category>
        <w:types>
          <w:type w:val="bbPlcHdr"/>
        </w:types>
        <w:behaviors>
          <w:behavior w:val="content"/>
        </w:behaviors>
        <w:guid w:val="{A2C5DA4B-8A5D-B14E-9B80-11D439E70A88}"/>
      </w:docPartPr>
      <w:docPartBody>
        <w:p w:rsidR="00BE31EC" w:rsidRDefault="00BE31EC">
          <w:pPr>
            <w:pStyle w:val="D741439ECCCDBF46A28EC0AE4A080EB7"/>
          </w:pPr>
          <w:r>
            <w:t>Etiam cursus suscipit enim. Nulla facilisi. Integer eleifend diam eu diam. Donec dapibus enim sollicitudin nulla. Nam hendrerit. Nunc id nisi. Curabitur sed neque. Pellentesque placerat consequat pede.</w:t>
          </w:r>
        </w:p>
      </w:docPartBody>
    </w:docPart>
    <w:docPart>
      <w:docPartPr>
        <w:name w:val="A84D278E661AA84D8F55E86CD94438F1"/>
        <w:category>
          <w:name w:val="General"/>
          <w:gallery w:val="placeholder"/>
        </w:category>
        <w:types>
          <w:type w:val="bbPlcHdr"/>
        </w:types>
        <w:behaviors>
          <w:behavior w:val="content"/>
        </w:behaviors>
        <w:guid w:val="{EDA58D76-05D4-B44B-843D-D76547674C08}"/>
      </w:docPartPr>
      <w:docPartBody>
        <w:p w:rsidR="00BE31EC" w:rsidRDefault="00BE31EC">
          <w:pPr>
            <w:pStyle w:val="A84D278E661AA84D8F55E86CD94438F1"/>
          </w:pPr>
          <w:r>
            <w:t>Aliquam dapibus.</w:t>
          </w:r>
        </w:p>
      </w:docPartBody>
    </w:docPart>
    <w:docPart>
      <w:docPartPr>
        <w:name w:val="07D73CE71C4AD946A18331C76FFB32D4"/>
        <w:category>
          <w:name w:val="General"/>
          <w:gallery w:val="placeholder"/>
        </w:category>
        <w:types>
          <w:type w:val="bbPlcHdr"/>
        </w:types>
        <w:behaviors>
          <w:behavior w:val="content"/>
        </w:behaviors>
        <w:guid w:val="{CD4AB86B-8F22-1648-9A19-C0BC0E5215A5}"/>
      </w:docPartPr>
      <w:docPartBody>
        <w:p w:rsidR="00BE31EC" w:rsidRDefault="00BE31EC">
          <w:pPr>
            <w:pStyle w:val="07D73CE71C4AD946A18331C76FFB32D4"/>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F4B75D4C0DB85F48A0F1FDFA9E44DB95"/>
        <w:category>
          <w:name w:val="General"/>
          <w:gallery w:val="placeholder"/>
        </w:category>
        <w:types>
          <w:type w:val="bbPlcHdr"/>
        </w:types>
        <w:behaviors>
          <w:behavior w:val="content"/>
        </w:behaviors>
        <w:guid w:val="{2D7CCF46-BA74-1341-B035-859E957CBAD5}"/>
      </w:docPartPr>
      <w:docPartBody>
        <w:p w:rsidR="00590DF8" w:rsidRDefault="00BE31EC">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BE31EC" w:rsidRDefault="00BE31EC">
          <w:pPr>
            <w:pStyle w:val="F4B75D4C0DB85F48A0F1FDFA9E44DB95"/>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3C90F8470E6F044CBCF8EE1C2E807E9D"/>
        <w:category>
          <w:name w:val="General"/>
          <w:gallery w:val="placeholder"/>
        </w:category>
        <w:types>
          <w:type w:val="bbPlcHdr"/>
        </w:types>
        <w:behaviors>
          <w:behavior w:val="content"/>
        </w:behaviors>
        <w:guid w:val="{E9267977-C6D0-2B4D-A52E-D4FCE2F21E07}"/>
      </w:docPartPr>
      <w:docPartBody>
        <w:p w:rsidR="001A1127" w:rsidRDefault="001A1127" w:rsidP="001A1127">
          <w:pPr>
            <w:pStyle w:val="3C90F8470E6F044CBCF8EE1C2E807E9D"/>
          </w:pPr>
          <w:r>
            <w:t>Lorem ipsum dolor</w:t>
          </w:r>
        </w:p>
      </w:docPartBody>
    </w:docPart>
    <w:docPart>
      <w:docPartPr>
        <w:name w:val="8D80F3D532A90F409746992C2B0AD634"/>
        <w:category>
          <w:name w:val="General"/>
          <w:gallery w:val="placeholder"/>
        </w:category>
        <w:types>
          <w:type w:val="bbPlcHdr"/>
        </w:types>
        <w:behaviors>
          <w:behavior w:val="content"/>
        </w:behaviors>
        <w:guid w:val="{27AA0C89-8307-694E-81D4-367FD8C2BC6B}"/>
      </w:docPartPr>
      <w:docPartBody>
        <w:p w:rsidR="00722B38" w:rsidRDefault="00722B38" w:rsidP="00722B38">
          <w:pPr>
            <w:pStyle w:val="8D80F3D532A90F409746992C2B0AD634"/>
          </w:pPr>
          <w:r>
            <w:t>Lorem ipsum dolor</w:t>
          </w:r>
        </w:p>
      </w:docPartBody>
    </w:docPart>
    <w:docPart>
      <w:docPartPr>
        <w:name w:val="4D9BDC17A8D1FA4C9716E2D8727B0FC4"/>
        <w:category>
          <w:name w:val="General"/>
          <w:gallery w:val="placeholder"/>
        </w:category>
        <w:types>
          <w:type w:val="bbPlcHdr"/>
        </w:types>
        <w:behaviors>
          <w:behavior w:val="content"/>
        </w:behaviors>
        <w:guid w:val="{1A8FB044-02E5-C247-8F70-9C943D559601}"/>
      </w:docPartPr>
      <w:docPartBody>
        <w:p w:rsidR="00000000" w:rsidRDefault="00A422E0" w:rsidP="00A422E0">
          <w:pPr>
            <w:pStyle w:val="4D9BDC17A8D1FA4C9716E2D8727B0FC4"/>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ＭＳ Ｐゴシック">
    <w:charset w:val="80"/>
    <w:family w:val="auto"/>
    <w:pitch w:val="variable"/>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1EC"/>
    <w:rsid w:val="001A1127"/>
    <w:rsid w:val="001D4E76"/>
    <w:rsid w:val="00590DF8"/>
    <w:rsid w:val="00722B38"/>
    <w:rsid w:val="00A422E0"/>
    <w:rsid w:val="00BE31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657D34267C74409EC056E6C9D31B23">
    <w:name w:val="77657D34267C74409EC056E6C9D31B23"/>
  </w:style>
  <w:style w:type="paragraph" w:customStyle="1" w:styleId="31396D62D36FE640BF289A9DE7C07458">
    <w:name w:val="31396D62D36FE640BF289A9DE7C07458"/>
  </w:style>
  <w:style w:type="paragraph" w:customStyle="1" w:styleId="D3DC6461C56A094795AC928870C18430">
    <w:name w:val="D3DC6461C56A094795AC928870C18430"/>
  </w:style>
  <w:style w:type="paragraph" w:customStyle="1" w:styleId="F68E7CFBF6291942B3390B34F66628A2">
    <w:name w:val="F68E7CFBF6291942B3390B34F66628A2"/>
  </w:style>
  <w:style w:type="paragraph" w:customStyle="1" w:styleId="262EC5C5B878B94AA8C3055065C37A17">
    <w:name w:val="262EC5C5B878B94AA8C3055065C37A17"/>
  </w:style>
  <w:style w:type="paragraph" w:customStyle="1" w:styleId="9471A1249AC5C340951437A399BF2807">
    <w:name w:val="9471A1249AC5C340951437A399BF2807"/>
  </w:style>
  <w:style w:type="paragraph" w:customStyle="1" w:styleId="D741439ECCCDBF46A28EC0AE4A080EB7">
    <w:name w:val="D741439ECCCDBF46A28EC0AE4A080EB7"/>
  </w:style>
  <w:style w:type="paragraph" w:customStyle="1" w:styleId="A84D278E661AA84D8F55E86CD94438F1">
    <w:name w:val="A84D278E661AA84D8F55E86CD94438F1"/>
  </w:style>
  <w:style w:type="paragraph" w:customStyle="1" w:styleId="07D73CE71C4AD946A18331C76FFB32D4">
    <w:name w:val="07D73CE71C4AD946A18331C76FFB32D4"/>
  </w:style>
  <w:style w:type="paragraph" w:customStyle="1" w:styleId="251FAFAB7095E94685BFC29D5F135483">
    <w:name w:val="251FAFAB7095E94685BFC29D5F135483"/>
  </w:style>
  <w:style w:type="paragraph" w:customStyle="1" w:styleId="99499988D604BA42B22948468658EFF6">
    <w:name w:val="99499988D604BA42B22948468658EFF6"/>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F4B75D4C0DB85F48A0F1FDFA9E44DB95">
    <w:name w:val="F4B75D4C0DB85F48A0F1FDFA9E44DB95"/>
  </w:style>
  <w:style w:type="paragraph" w:customStyle="1" w:styleId="3C90F8470E6F044CBCF8EE1C2E807E9D">
    <w:name w:val="3C90F8470E6F044CBCF8EE1C2E807E9D"/>
    <w:rsid w:val="001A1127"/>
  </w:style>
  <w:style w:type="paragraph" w:customStyle="1" w:styleId="8D80F3D532A90F409746992C2B0AD634">
    <w:name w:val="8D80F3D532A90F409746992C2B0AD634"/>
    <w:rsid w:val="00722B38"/>
  </w:style>
  <w:style w:type="paragraph" w:customStyle="1" w:styleId="C896DA0940CFDB4CAA26DA34CC845455">
    <w:name w:val="C896DA0940CFDB4CAA26DA34CC845455"/>
    <w:rsid w:val="00722B38"/>
  </w:style>
  <w:style w:type="paragraph" w:customStyle="1" w:styleId="4D9BDC17A8D1FA4C9716E2D8727B0FC4">
    <w:name w:val="4D9BDC17A8D1FA4C9716E2D8727B0FC4"/>
    <w:rsid w:val="00A422E0"/>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Macintosh HD:Applications:Microsoft Office 2011:Office:Media:Templates:Print Layout View:Resumes:Initials Resume.dotx</Template>
  <TotalTime>58</TotalTime>
  <Pages>2</Pages>
  <Words>517</Words>
  <Characters>2951</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Objective</vt:lpstr>
      <vt:lpstr>Experience</vt:lpstr>
      <vt:lpstr>    Lorem ipsum dolor	[Insert Dates]</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3462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Vassell</dc:creator>
  <cp:keywords/>
  <dc:description/>
  <cp:lastModifiedBy>Vassell, Mark Dennis (MU-Student)</cp:lastModifiedBy>
  <cp:revision>18</cp:revision>
  <dcterms:created xsi:type="dcterms:W3CDTF">2015-05-14T01:50:00Z</dcterms:created>
  <dcterms:modified xsi:type="dcterms:W3CDTF">2015-09-15T21:47:00Z</dcterms:modified>
  <cp:category/>
</cp:coreProperties>
</file>